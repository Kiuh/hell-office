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9C91" w14:textId="77777777" w:rsidR="00156AB3" w:rsidRPr="00E91B0E" w:rsidRDefault="00EF600C">
      <w:pPr>
        <w:spacing w:after="120"/>
        <w:jc w:val="center"/>
        <w:rPr>
          <w:sz w:val="28"/>
          <w:szCs w:val="28"/>
        </w:rPr>
      </w:pPr>
      <w:r w:rsidRPr="00E91B0E"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307"/>
        <w:gridCol w:w="8191"/>
      </w:tblGrid>
      <w:tr w:rsidR="00156AB3" w:rsidRPr="00E91B0E" w14:paraId="6E58B859" w14:textId="77777777">
        <w:trPr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358B64DC" w14:textId="77777777" w:rsidR="00156AB3" w:rsidRPr="00E91B0E" w:rsidRDefault="00EF600C">
            <w:pPr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Кафедра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7E0888" w14:textId="77777777" w:rsidR="00156AB3" w:rsidRPr="00E91B0E" w:rsidRDefault="00EF600C">
            <w:pPr>
              <w:jc w:val="center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вычислительных методов и программирования</w:t>
            </w:r>
          </w:p>
        </w:tc>
      </w:tr>
      <w:tr w:rsidR="00156AB3" w:rsidRPr="00E91B0E" w14:paraId="13384F2F" w14:textId="77777777">
        <w:trPr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14:paraId="10504F1C" w14:textId="77777777" w:rsidR="00156AB3" w:rsidRPr="00E91B0E" w:rsidRDefault="00156AB3">
            <w:pPr>
              <w:rPr>
                <w:sz w:val="26"/>
                <w:szCs w:val="26"/>
              </w:rPr>
            </w:pPr>
          </w:p>
        </w:tc>
        <w:tc>
          <w:tcPr>
            <w:tcW w:w="81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6DFA28" w14:textId="77777777" w:rsidR="00156AB3" w:rsidRPr="00E91B0E" w:rsidRDefault="00EF600C">
            <w:pPr>
              <w:jc w:val="center"/>
              <w:rPr>
                <w:sz w:val="20"/>
                <w:szCs w:val="26"/>
              </w:rPr>
            </w:pPr>
            <w:r w:rsidRPr="00E91B0E">
              <w:rPr>
                <w:sz w:val="20"/>
                <w:szCs w:val="26"/>
              </w:rPr>
              <w:t>(наименование кафедры)</w:t>
            </w:r>
          </w:p>
        </w:tc>
      </w:tr>
    </w:tbl>
    <w:p w14:paraId="215DB775" w14:textId="77777777" w:rsidR="00156AB3" w:rsidRPr="00E91B0E" w:rsidRDefault="00156AB3">
      <w:pPr>
        <w:rPr>
          <w:sz w:val="1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9"/>
        <w:gridCol w:w="1455"/>
        <w:gridCol w:w="2516"/>
      </w:tblGrid>
      <w:tr w:rsidR="00156AB3" w:rsidRPr="00E91B0E" w14:paraId="47332494" w14:textId="77777777">
        <w:tc>
          <w:tcPr>
            <w:tcW w:w="5599" w:type="dxa"/>
          </w:tcPr>
          <w:p w14:paraId="56E690B9" w14:textId="77777777" w:rsidR="00156AB3" w:rsidRPr="00E91B0E" w:rsidRDefault="00156AB3">
            <w:pPr>
              <w:jc w:val="both"/>
              <w:rPr>
                <w:sz w:val="28"/>
                <w:szCs w:val="26"/>
              </w:rPr>
            </w:pPr>
          </w:p>
        </w:tc>
        <w:tc>
          <w:tcPr>
            <w:tcW w:w="3971" w:type="dxa"/>
            <w:gridSpan w:val="2"/>
          </w:tcPr>
          <w:p w14:paraId="51FF48DD" w14:textId="77777777" w:rsidR="00156AB3" w:rsidRPr="00E91B0E" w:rsidRDefault="00EF600C">
            <w:pPr>
              <w:spacing w:after="60"/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УТВЕРЖДАЮ</w:t>
            </w:r>
          </w:p>
          <w:p w14:paraId="2E0655CA" w14:textId="77777777" w:rsidR="00156AB3" w:rsidRPr="00E91B0E" w:rsidRDefault="00EF600C" w:rsidP="00495142">
            <w:pPr>
              <w:spacing w:after="40"/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Заведующий кафедрой ВМиП</w:t>
            </w:r>
          </w:p>
        </w:tc>
      </w:tr>
      <w:tr w:rsidR="00156AB3" w:rsidRPr="00E91B0E" w14:paraId="067B5DD5" w14:textId="77777777">
        <w:trPr>
          <w:trHeight w:val="344"/>
        </w:trPr>
        <w:tc>
          <w:tcPr>
            <w:tcW w:w="5599" w:type="dxa"/>
          </w:tcPr>
          <w:p w14:paraId="1A521D35" w14:textId="77777777" w:rsidR="00156AB3" w:rsidRPr="00E91B0E" w:rsidRDefault="00156AB3">
            <w:pPr>
              <w:jc w:val="both"/>
              <w:rPr>
                <w:sz w:val="28"/>
                <w:szCs w:val="26"/>
              </w:rPr>
            </w:pPr>
          </w:p>
        </w:tc>
        <w:tc>
          <w:tcPr>
            <w:tcW w:w="1455" w:type="dxa"/>
            <w:tcBorders>
              <w:bottom w:val="single" w:sz="4" w:space="0" w:color="auto"/>
            </w:tcBorders>
            <w:vAlign w:val="bottom"/>
          </w:tcPr>
          <w:p w14:paraId="0896101E" w14:textId="77777777" w:rsidR="00156AB3" w:rsidRPr="00E91B0E" w:rsidRDefault="00156AB3">
            <w:pPr>
              <w:rPr>
                <w:sz w:val="28"/>
                <w:szCs w:val="26"/>
              </w:rPr>
            </w:pPr>
          </w:p>
        </w:tc>
        <w:tc>
          <w:tcPr>
            <w:tcW w:w="2516" w:type="dxa"/>
            <w:vAlign w:val="bottom"/>
          </w:tcPr>
          <w:p w14:paraId="7AF87078" w14:textId="77777777" w:rsidR="00156AB3" w:rsidRPr="00E91B0E" w:rsidRDefault="00EF600C">
            <w:pPr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Д. П. Кукин</w:t>
            </w:r>
          </w:p>
        </w:tc>
      </w:tr>
      <w:tr w:rsidR="00156AB3" w:rsidRPr="00E91B0E" w14:paraId="69145CA5" w14:textId="77777777">
        <w:tc>
          <w:tcPr>
            <w:tcW w:w="5599" w:type="dxa"/>
          </w:tcPr>
          <w:p w14:paraId="4BD3C337" w14:textId="77777777" w:rsidR="00156AB3" w:rsidRPr="00E91B0E" w:rsidRDefault="00156AB3">
            <w:pPr>
              <w:spacing w:before="120"/>
              <w:jc w:val="both"/>
              <w:rPr>
                <w:sz w:val="28"/>
                <w:szCs w:val="26"/>
              </w:rPr>
            </w:pPr>
          </w:p>
        </w:tc>
        <w:tc>
          <w:tcPr>
            <w:tcW w:w="3971" w:type="dxa"/>
            <w:gridSpan w:val="2"/>
          </w:tcPr>
          <w:p w14:paraId="529F7D6F" w14:textId="3D67401A" w:rsidR="00156AB3" w:rsidRPr="00E91B0E" w:rsidRDefault="00EF600C">
            <w:pPr>
              <w:spacing w:before="120"/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«____» _____________ 202</w:t>
            </w:r>
            <w:r w:rsidR="002D64B9">
              <w:rPr>
                <w:sz w:val="28"/>
                <w:szCs w:val="26"/>
              </w:rPr>
              <w:t>5</w:t>
            </w:r>
            <w:r w:rsidRPr="00E91B0E">
              <w:rPr>
                <w:sz w:val="28"/>
                <w:szCs w:val="26"/>
              </w:rPr>
              <w:t> г.</w:t>
            </w:r>
          </w:p>
        </w:tc>
      </w:tr>
    </w:tbl>
    <w:p w14:paraId="71D023F4" w14:textId="77777777" w:rsidR="00156AB3" w:rsidRPr="00E91B0E" w:rsidRDefault="00EF600C">
      <w:pPr>
        <w:spacing w:before="120"/>
        <w:jc w:val="center"/>
        <w:rPr>
          <w:b/>
          <w:sz w:val="28"/>
          <w:szCs w:val="26"/>
        </w:rPr>
      </w:pPr>
      <w:r w:rsidRPr="00E91B0E">
        <w:rPr>
          <w:b/>
          <w:sz w:val="28"/>
          <w:szCs w:val="26"/>
        </w:rPr>
        <w:t>ЗАДАНИЕ</w:t>
      </w:r>
    </w:p>
    <w:p w14:paraId="5CAED1B7" w14:textId="77777777" w:rsidR="00156AB3" w:rsidRPr="00E91B0E" w:rsidRDefault="00EF600C">
      <w:pPr>
        <w:spacing w:after="120"/>
        <w:jc w:val="center"/>
        <w:rPr>
          <w:b/>
          <w:sz w:val="28"/>
          <w:szCs w:val="26"/>
          <w:lang w:val="en-US"/>
        </w:rPr>
      </w:pPr>
      <w:r w:rsidRPr="00E91B0E">
        <w:rPr>
          <w:b/>
          <w:sz w:val="28"/>
          <w:szCs w:val="26"/>
        </w:rPr>
        <w:t>на дипломный проект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"/>
        <w:gridCol w:w="757"/>
        <w:gridCol w:w="1209"/>
        <w:gridCol w:w="716"/>
        <w:gridCol w:w="2333"/>
        <w:gridCol w:w="4329"/>
      </w:tblGrid>
      <w:tr w:rsidR="00156AB3" w:rsidRPr="00E91B0E" w14:paraId="7B8893AD" w14:textId="77777777"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13F98E" w14:textId="77777777" w:rsidR="00156AB3" w:rsidRPr="00E91B0E" w:rsidRDefault="00EF600C">
            <w:pPr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Обучающемуся</w:t>
            </w:r>
          </w:p>
        </w:tc>
        <w:tc>
          <w:tcPr>
            <w:tcW w:w="73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0B2CF" w14:textId="0A8B1210" w:rsidR="00156AB3" w:rsidRPr="00E91B0E" w:rsidRDefault="007B2BEC">
            <w:pPr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Химичу Николаю</w:t>
            </w:r>
          </w:p>
        </w:tc>
      </w:tr>
      <w:tr w:rsidR="00156AB3" w:rsidRPr="00E91B0E" w14:paraId="57D6030E" w14:textId="77777777"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FE328D" w14:textId="77777777" w:rsidR="00156AB3" w:rsidRPr="00E91B0E" w:rsidRDefault="00156AB3">
            <w:pPr>
              <w:rPr>
                <w:sz w:val="26"/>
                <w:szCs w:val="26"/>
              </w:rPr>
            </w:pPr>
          </w:p>
        </w:tc>
        <w:tc>
          <w:tcPr>
            <w:tcW w:w="7378" w:type="dxa"/>
            <w:gridSpan w:val="3"/>
            <w:tcBorders>
              <w:left w:val="nil"/>
              <w:bottom w:val="nil"/>
              <w:right w:val="nil"/>
            </w:tcBorders>
          </w:tcPr>
          <w:p w14:paraId="34C22816" w14:textId="77777777" w:rsidR="00156AB3" w:rsidRPr="00E91B0E" w:rsidRDefault="00EF600C">
            <w:pPr>
              <w:jc w:val="center"/>
              <w:rPr>
                <w:sz w:val="20"/>
                <w:szCs w:val="26"/>
              </w:rPr>
            </w:pPr>
            <w:r w:rsidRPr="00E91B0E">
              <w:rPr>
                <w:sz w:val="20"/>
                <w:szCs w:val="26"/>
              </w:rPr>
              <w:t>(фамилия, собственное имя, отчество (если таковое имеется))</w:t>
            </w:r>
          </w:p>
        </w:tc>
      </w:tr>
      <w:tr w:rsidR="00156AB3" w:rsidRPr="00E91B0E" w14:paraId="7D352A61" w14:textId="77777777"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EED6C4" w14:textId="77777777" w:rsidR="00156AB3" w:rsidRPr="00E91B0E" w:rsidRDefault="00EF600C">
            <w:pPr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Курс</w:t>
            </w:r>
          </w:p>
        </w:tc>
        <w:tc>
          <w:tcPr>
            <w:tcW w:w="1925" w:type="dxa"/>
            <w:gridSpan w:val="2"/>
            <w:tcBorders>
              <w:top w:val="nil"/>
              <w:left w:val="nil"/>
              <w:right w:val="nil"/>
            </w:tcBorders>
          </w:tcPr>
          <w:p w14:paraId="20AFD01F" w14:textId="77777777" w:rsidR="00156AB3" w:rsidRPr="00E91B0E" w:rsidRDefault="00EF600C">
            <w:pPr>
              <w:jc w:val="center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4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786DE079" w14:textId="77777777" w:rsidR="00156AB3" w:rsidRPr="00E91B0E" w:rsidRDefault="00EF600C">
            <w:pPr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Учебная группа</w:t>
            </w:r>
          </w:p>
        </w:tc>
        <w:tc>
          <w:tcPr>
            <w:tcW w:w="4329" w:type="dxa"/>
            <w:tcBorders>
              <w:top w:val="nil"/>
              <w:left w:val="nil"/>
              <w:right w:val="nil"/>
            </w:tcBorders>
          </w:tcPr>
          <w:p w14:paraId="76C181F0" w14:textId="0EAE2098" w:rsidR="00156AB3" w:rsidRPr="00E91B0E" w:rsidRDefault="00EF600C">
            <w:pPr>
              <w:jc w:val="center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12440</w:t>
            </w:r>
            <w:r w:rsidR="007B2BEC">
              <w:rPr>
                <w:sz w:val="28"/>
                <w:szCs w:val="26"/>
              </w:rPr>
              <w:t>3</w:t>
            </w:r>
          </w:p>
        </w:tc>
      </w:tr>
      <w:tr w:rsidR="00156AB3" w:rsidRPr="00E91B0E" w14:paraId="40362730" w14:textId="77777777">
        <w:trPr>
          <w:trHeight w:val="359"/>
        </w:trPr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351BCE" w14:textId="77777777" w:rsidR="00156AB3" w:rsidRPr="00E91B0E" w:rsidRDefault="00EF600C">
            <w:pPr>
              <w:jc w:val="center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Специальность</w:t>
            </w:r>
          </w:p>
        </w:tc>
        <w:tc>
          <w:tcPr>
            <w:tcW w:w="73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70EEC" w14:textId="77777777" w:rsidR="00156AB3" w:rsidRPr="00E91B0E" w:rsidRDefault="00EF600C">
            <w:pPr>
              <w:ind w:firstLine="324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1-40 05 01-12 «Информационные системы и технологии</w:t>
            </w:r>
          </w:p>
        </w:tc>
      </w:tr>
      <w:tr w:rsidR="00156AB3" w:rsidRPr="00E91B0E" w14:paraId="01E6676D" w14:textId="77777777">
        <w:trPr>
          <w:gridBefore w:val="1"/>
          <w:wBefore w:w="120" w:type="dxa"/>
        </w:trPr>
        <w:tc>
          <w:tcPr>
            <w:tcW w:w="93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D62D5B" w14:textId="77777777" w:rsidR="00156AB3" w:rsidRPr="00E91B0E" w:rsidRDefault="00EF600C">
            <w:pPr>
              <w:rPr>
                <w:sz w:val="26"/>
                <w:szCs w:val="26"/>
              </w:rPr>
            </w:pPr>
            <w:r w:rsidRPr="00E91B0E">
              <w:rPr>
                <w:sz w:val="26"/>
                <w:szCs w:val="26"/>
              </w:rPr>
              <w:t>(в игровой индустрии)»</w:t>
            </w:r>
          </w:p>
        </w:tc>
      </w:tr>
    </w:tbl>
    <w:p w14:paraId="7CC28830" w14:textId="77777777" w:rsidR="00156AB3" w:rsidRPr="00E91B0E" w:rsidRDefault="00EF600C">
      <w:pPr>
        <w:spacing w:before="120" w:after="120"/>
        <w:rPr>
          <w:sz w:val="28"/>
          <w:szCs w:val="26"/>
        </w:rPr>
      </w:pPr>
      <w:r w:rsidRPr="00E91B0E">
        <w:rPr>
          <w:sz w:val="28"/>
          <w:szCs w:val="26"/>
        </w:rPr>
        <w:t>Тема дипломного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"/>
        <w:gridCol w:w="3971"/>
        <w:gridCol w:w="1989"/>
        <w:gridCol w:w="484"/>
        <w:gridCol w:w="2914"/>
      </w:tblGrid>
      <w:tr w:rsidR="00156AB3" w:rsidRPr="00E91B0E" w14:paraId="50128CBA" w14:textId="77777777">
        <w:trPr>
          <w:gridBefore w:val="1"/>
          <w:wBefore w:w="106" w:type="dxa"/>
          <w:trHeight w:val="330"/>
        </w:trPr>
        <w:tc>
          <w:tcPr>
            <w:tcW w:w="93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26CCB" w14:textId="3D7AC0C4" w:rsidR="00156AB3" w:rsidRPr="00B32BD7" w:rsidRDefault="00EF600C" w:rsidP="00B32BD7">
            <w:pPr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 xml:space="preserve">Компьютерное игровое приложение в жанре </w:t>
            </w:r>
            <w:r w:rsidR="00B32BD7">
              <w:rPr>
                <w:sz w:val="28"/>
                <w:szCs w:val="26"/>
                <w:lang w:val="en-US"/>
              </w:rPr>
              <w:t>b</w:t>
            </w:r>
            <w:r w:rsidR="007B2BEC">
              <w:rPr>
                <w:sz w:val="28"/>
                <w:szCs w:val="26"/>
                <w:lang w:val="en-US"/>
              </w:rPr>
              <w:t>usiness</w:t>
            </w:r>
            <w:r w:rsidRPr="00E91B0E">
              <w:rPr>
                <w:sz w:val="28"/>
                <w:szCs w:val="26"/>
              </w:rPr>
              <w:t xml:space="preserve"> </w:t>
            </w:r>
            <w:r w:rsidR="00B32BD7">
              <w:rPr>
                <w:sz w:val="28"/>
                <w:szCs w:val="26"/>
                <w:lang w:val="en-US"/>
              </w:rPr>
              <w:t>simulator</w:t>
            </w:r>
            <w:r w:rsidR="00B32BD7" w:rsidRPr="00B32BD7">
              <w:rPr>
                <w:sz w:val="28"/>
                <w:szCs w:val="26"/>
              </w:rPr>
              <w:t>.</w:t>
            </w:r>
          </w:p>
        </w:tc>
      </w:tr>
      <w:tr w:rsidR="00156AB3" w:rsidRPr="00E91B0E" w14:paraId="636DC1F4" w14:textId="77777777">
        <w:trPr>
          <w:gridBefore w:val="1"/>
          <w:wBefore w:w="106" w:type="dxa"/>
          <w:trHeight w:val="311"/>
        </w:trPr>
        <w:tc>
          <w:tcPr>
            <w:tcW w:w="93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09A250" w14:textId="57087884" w:rsidR="00156AB3" w:rsidRPr="00E91B0E" w:rsidRDefault="00156AB3">
            <w:pPr>
              <w:rPr>
                <w:sz w:val="26"/>
                <w:szCs w:val="26"/>
              </w:rPr>
            </w:pPr>
          </w:p>
        </w:tc>
      </w:tr>
      <w:tr w:rsidR="00156AB3" w:rsidRPr="00E91B0E" w14:paraId="1F04D1B9" w14:textId="77777777">
        <w:trPr>
          <w:gridBefore w:val="1"/>
          <w:wBefore w:w="106" w:type="dxa"/>
          <w:trHeight w:val="239"/>
        </w:trPr>
        <w:tc>
          <w:tcPr>
            <w:tcW w:w="93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CB04C5" w14:textId="77777777" w:rsidR="00156AB3" w:rsidRPr="00E91B0E" w:rsidRDefault="00EF600C">
            <w:pPr>
              <w:jc w:val="center"/>
              <w:rPr>
                <w:sz w:val="20"/>
                <w:szCs w:val="26"/>
              </w:rPr>
            </w:pPr>
            <w:r w:rsidRPr="00E91B0E">
              <w:rPr>
                <w:sz w:val="20"/>
                <w:szCs w:val="26"/>
              </w:rPr>
              <w:t>(наименование темы)</w:t>
            </w:r>
          </w:p>
        </w:tc>
      </w:tr>
      <w:tr w:rsidR="00156AB3" w:rsidRPr="00E91B0E" w14:paraId="3EB46ACB" w14:textId="77777777">
        <w:trPr>
          <w:trHeight w:val="330"/>
        </w:trPr>
        <w:tc>
          <w:tcPr>
            <w:tcW w:w="4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914B4A" w14:textId="77777777" w:rsidR="00156AB3" w:rsidRPr="00E91B0E" w:rsidRDefault="00EF600C">
            <w:pPr>
              <w:spacing w:before="120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Утверждена приказом ректора</w:t>
            </w:r>
          </w:p>
        </w:tc>
        <w:tc>
          <w:tcPr>
            <w:tcW w:w="1989" w:type="dxa"/>
            <w:tcBorders>
              <w:top w:val="nil"/>
              <w:left w:val="nil"/>
              <w:right w:val="nil"/>
            </w:tcBorders>
          </w:tcPr>
          <w:p w14:paraId="155D2B6C" w14:textId="2F8BFD15" w:rsidR="00156AB3" w:rsidRPr="00E91B0E" w:rsidRDefault="00296984">
            <w:pPr>
              <w:spacing w:before="120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13</w:t>
            </w:r>
            <w:r w:rsidR="00EF600C" w:rsidRPr="00E91B0E">
              <w:rPr>
                <w:sz w:val="28"/>
                <w:szCs w:val="26"/>
              </w:rPr>
              <w:t>.02.202</w:t>
            </w:r>
            <w:r>
              <w:rPr>
                <w:sz w:val="28"/>
                <w:szCs w:val="26"/>
              </w:rPr>
              <w:t>5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332A71B1" w14:textId="77777777" w:rsidR="00156AB3" w:rsidRPr="00E91B0E" w:rsidRDefault="00EF600C">
            <w:pPr>
              <w:spacing w:before="120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№</w:t>
            </w:r>
          </w:p>
        </w:tc>
        <w:tc>
          <w:tcPr>
            <w:tcW w:w="2914" w:type="dxa"/>
            <w:tcBorders>
              <w:top w:val="nil"/>
              <w:left w:val="nil"/>
              <w:right w:val="nil"/>
            </w:tcBorders>
          </w:tcPr>
          <w:p w14:paraId="1007DF20" w14:textId="5B94AE75" w:rsidR="00156AB3" w:rsidRPr="00E91B0E" w:rsidRDefault="00296984">
            <w:pPr>
              <w:spacing w:before="120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431</w:t>
            </w:r>
            <w:r w:rsidR="00EF600C" w:rsidRPr="00E91B0E">
              <w:rPr>
                <w:sz w:val="28"/>
                <w:szCs w:val="26"/>
              </w:rPr>
              <w:t>-с</w:t>
            </w:r>
          </w:p>
        </w:tc>
      </w:tr>
    </w:tbl>
    <w:p w14:paraId="3585E38F" w14:textId="77777777" w:rsidR="00156AB3" w:rsidRPr="00E91B0E" w:rsidRDefault="00EF600C">
      <w:pPr>
        <w:spacing w:before="120" w:after="120"/>
        <w:rPr>
          <w:sz w:val="28"/>
          <w:szCs w:val="26"/>
        </w:rPr>
      </w:pPr>
      <w:r w:rsidRPr="00E91B0E">
        <w:rPr>
          <w:sz w:val="28"/>
          <w:szCs w:val="26"/>
        </w:rPr>
        <w:t>Исходные данные к дипломному проекту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156AB3" w:rsidRPr="00E91B0E" w14:paraId="603C0C62" w14:textId="77777777">
        <w:tc>
          <w:tcPr>
            <w:tcW w:w="9356" w:type="dxa"/>
          </w:tcPr>
          <w:p w14:paraId="61F90A7B" w14:textId="3F32CB59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Игровой движок</w:t>
            </w:r>
            <w:r w:rsidR="0041402A">
              <w:rPr>
                <w:sz w:val="28"/>
                <w:szCs w:val="26"/>
              </w:rPr>
              <w:t>:</w:t>
            </w:r>
            <w:r w:rsidRPr="00E91B0E">
              <w:rPr>
                <w:sz w:val="28"/>
                <w:szCs w:val="26"/>
              </w:rPr>
              <w:t xml:space="preserve"> </w:t>
            </w:r>
            <w:r w:rsidRPr="00E91B0E">
              <w:rPr>
                <w:sz w:val="28"/>
                <w:szCs w:val="26"/>
                <w:lang w:val="en-US"/>
              </w:rPr>
              <w:t>Unity</w:t>
            </w:r>
            <w:r w:rsidRPr="00E91B0E">
              <w:rPr>
                <w:sz w:val="28"/>
                <w:szCs w:val="26"/>
              </w:rPr>
              <w:t>.</w:t>
            </w:r>
          </w:p>
        </w:tc>
      </w:tr>
      <w:tr w:rsidR="00156AB3" w:rsidRPr="00E91B0E" w14:paraId="13A7F390" w14:textId="77777777">
        <w:tc>
          <w:tcPr>
            <w:tcW w:w="9356" w:type="dxa"/>
          </w:tcPr>
          <w:p w14:paraId="582CB9FE" w14:textId="2DA1C447" w:rsidR="00156AB3" w:rsidRPr="00E91B0E" w:rsidRDefault="00886640">
            <w:pPr>
              <w:jc w:val="both"/>
              <w:rPr>
                <w:sz w:val="28"/>
                <w:szCs w:val="26"/>
                <w:lang w:val="en-US"/>
              </w:rPr>
            </w:pPr>
            <w:r>
              <w:rPr>
                <w:sz w:val="28"/>
                <w:szCs w:val="26"/>
              </w:rPr>
              <w:t>С</w:t>
            </w:r>
            <w:r w:rsidR="0041402A">
              <w:rPr>
                <w:sz w:val="28"/>
                <w:szCs w:val="26"/>
              </w:rPr>
              <w:t xml:space="preserve">реда программирования: </w:t>
            </w:r>
            <w:r w:rsidR="00EF600C" w:rsidRPr="00E91B0E">
              <w:rPr>
                <w:sz w:val="28"/>
                <w:szCs w:val="26"/>
                <w:lang w:val="en-US"/>
              </w:rPr>
              <w:t>Visual Studio.</w:t>
            </w:r>
          </w:p>
        </w:tc>
      </w:tr>
      <w:tr w:rsidR="00156AB3" w:rsidRPr="00E91B0E" w14:paraId="5012E08E" w14:textId="77777777">
        <w:tc>
          <w:tcPr>
            <w:tcW w:w="9356" w:type="dxa"/>
          </w:tcPr>
          <w:p w14:paraId="32F8C5FB" w14:textId="053259C8" w:rsidR="00156AB3" w:rsidRPr="00E91B0E" w:rsidRDefault="00EF600C">
            <w:pPr>
              <w:jc w:val="both"/>
              <w:rPr>
                <w:sz w:val="28"/>
                <w:szCs w:val="26"/>
                <w:lang w:val="en-US"/>
              </w:rPr>
            </w:pPr>
            <w:r w:rsidRPr="00E91B0E">
              <w:rPr>
                <w:sz w:val="28"/>
                <w:szCs w:val="26"/>
              </w:rPr>
              <w:t>Язык программирования</w:t>
            </w:r>
            <w:r w:rsidR="0041402A">
              <w:rPr>
                <w:sz w:val="28"/>
                <w:szCs w:val="26"/>
              </w:rPr>
              <w:t>:</w:t>
            </w:r>
            <w:r w:rsidRPr="00E91B0E">
              <w:rPr>
                <w:sz w:val="28"/>
                <w:szCs w:val="26"/>
              </w:rPr>
              <w:t xml:space="preserve"> </w:t>
            </w:r>
            <w:r w:rsidRPr="00E91B0E">
              <w:rPr>
                <w:sz w:val="28"/>
                <w:szCs w:val="26"/>
                <w:lang w:val="en-US"/>
              </w:rPr>
              <w:t>C#.</w:t>
            </w:r>
          </w:p>
        </w:tc>
      </w:tr>
      <w:tr w:rsidR="00156AB3" w:rsidRPr="00E91B0E" w14:paraId="6737981D" w14:textId="77777777">
        <w:tc>
          <w:tcPr>
            <w:tcW w:w="9356" w:type="dxa"/>
          </w:tcPr>
          <w:p w14:paraId="2688A701" w14:textId="7969E910" w:rsidR="00156AB3" w:rsidRPr="00E91B0E" w:rsidRDefault="00044149">
            <w:pPr>
              <w:jc w:val="both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Графический пакет для обработки 2</w:t>
            </w:r>
            <w:r>
              <w:rPr>
                <w:sz w:val="28"/>
                <w:szCs w:val="26"/>
                <w:lang w:val="en-US"/>
              </w:rPr>
              <w:t>D</w:t>
            </w:r>
            <w:r>
              <w:rPr>
                <w:sz w:val="28"/>
                <w:szCs w:val="26"/>
              </w:rPr>
              <w:t xml:space="preserve">: </w:t>
            </w:r>
            <w:r w:rsidR="00EF600C" w:rsidRPr="00E91B0E">
              <w:rPr>
                <w:sz w:val="28"/>
                <w:szCs w:val="26"/>
                <w:lang w:val="en-US"/>
              </w:rPr>
              <w:t>Photoshop</w:t>
            </w:r>
            <w:r w:rsidR="00EF600C" w:rsidRPr="00E91B0E">
              <w:rPr>
                <w:sz w:val="28"/>
                <w:szCs w:val="26"/>
              </w:rPr>
              <w:t>.</w:t>
            </w:r>
          </w:p>
        </w:tc>
      </w:tr>
      <w:tr w:rsidR="00156AB3" w:rsidRPr="00E91B0E" w14:paraId="601380EF" w14:textId="77777777">
        <w:tc>
          <w:tcPr>
            <w:tcW w:w="9356" w:type="dxa"/>
          </w:tcPr>
          <w:p w14:paraId="49A9B5F5" w14:textId="42AC7CCA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 xml:space="preserve">Ключевые механики жанра </w:t>
            </w:r>
            <w:r w:rsidR="00B32BD7">
              <w:rPr>
                <w:sz w:val="28"/>
                <w:szCs w:val="26"/>
                <w:lang w:val="en-US"/>
              </w:rPr>
              <w:t>business</w:t>
            </w:r>
            <w:r w:rsidR="00B32BD7" w:rsidRPr="00B32BD7">
              <w:rPr>
                <w:sz w:val="28"/>
                <w:szCs w:val="26"/>
              </w:rPr>
              <w:t xml:space="preserve"> </w:t>
            </w:r>
            <w:r w:rsidR="00B32BD7">
              <w:rPr>
                <w:sz w:val="28"/>
                <w:szCs w:val="26"/>
                <w:lang w:val="en-US"/>
              </w:rPr>
              <w:t>simulator</w:t>
            </w:r>
            <w:r w:rsidRPr="00E91B0E">
              <w:rPr>
                <w:sz w:val="28"/>
                <w:szCs w:val="26"/>
              </w:rPr>
              <w:t xml:space="preserve">: </w:t>
            </w:r>
            <w:r w:rsidR="00290515">
              <w:rPr>
                <w:sz w:val="28"/>
                <w:szCs w:val="26"/>
              </w:rPr>
              <w:t>управление ресурсами</w:t>
            </w:r>
            <w:r w:rsidRPr="00E91B0E">
              <w:rPr>
                <w:sz w:val="28"/>
                <w:szCs w:val="26"/>
              </w:rPr>
              <w:t xml:space="preserve">, </w:t>
            </w:r>
            <w:r w:rsidR="00290515">
              <w:rPr>
                <w:sz w:val="28"/>
                <w:szCs w:val="26"/>
              </w:rPr>
              <w:t>управление персоналом</w:t>
            </w:r>
            <w:r w:rsidRPr="00E91B0E">
              <w:rPr>
                <w:sz w:val="28"/>
                <w:szCs w:val="26"/>
              </w:rPr>
              <w:t>,</w:t>
            </w:r>
            <w:r w:rsidR="00290515">
              <w:rPr>
                <w:sz w:val="28"/>
                <w:szCs w:val="26"/>
              </w:rPr>
              <w:t xml:space="preserve"> магазин </w:t>
            </w:r>
            <w:r w:rsidRPr="00E91B0E">
              <w:rPr>
                <w:sz w:val="28"/>
                <w:szCs w:val="26"/>
              </w:rPr>
              <w:t>(100 % реализация в проекте).</w:t>
            </w:r>
          </w:p>
        </w:tc>
      </w:tr>
    </w:tbl>
    <w:p w14:paraId="6EF5B1EE" w14:textId="77777777" w:rsidR="00156AB3" w:rsidRPr="00E91B0E" w:rsidRDefault="00EF600C">
      <w:pPr>
        <w:spacing w:before="120" w:after="120"/>
        <w:jc w:val="both"/>
        <w:rPr>
          <w:sz w:val="28"/>
          <w:szCs w:val="26"/>
        </w:rPr>
      </w:pPr>
      <w:r w:rsidRPr="00E91B0E">
        <w:rPr>
          <w:sz w:val="28"/>
          <w:szCs w:val="26"/>
        </w:rPr>
        <w:t>Перечень подлежащих разработке вопросов или краткое содержание расчётно-пояснительной записки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156AB3" w:rsidRPr="00E91B0E" w14:paraId="61C464C4" w14:textId="77777777">
        <w:tc>
          <w:tcPr>
            <w:tcW w:w="9356" w:type="dxa"/>
          </w:tcPr>
          <w:p w14:paraId="39F8B805" w14:textId="77777777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Введение.</w:t>
            </w:r>
          </w:p>
        </w:tc>
      </w:tr>
      <w:tr w:rsidR="00156AB3" w:rsidRPr="00E91B0E" w14:paraId="781CD026" w14:textId="77777777">
        <w:tc>
          <w:tcPr>
            <w:tcW w:w="9356" w:type="dxa"/>
          </w:tcPr>
          <w:p w14:paraId="06954B95" w14:textId="77777777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 xml:space="preserve">1. Обзор жанра и сравнительный анализ приложений. </w:t>
            </w:r>
          </w:p>
        </w:tc>
      </w:tr>
      <w:tr w:rsidR="00156AB3" w:rsidRPr="00E91B0E" w14:paraId="695B279F" w14:textId="77777777">
        <w:tc>
          <w:tcPr>
            <w:tcW w:w="9356" w:type="dxa"/>
          </w:tcPr>
          <w:p w14:paraId="21C435BD" w14:textId="77777777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2. Системное проектирование.</w:t>
            </w:r>
          </w:p>
        </w:tc>
      </w:tr>
      <w:tr w:rsidR="00156AB3" w:rsidRPr="00E91B0E" w14:paraId="6AE9C1D2" w14:textId="77777777">
        <w:tc>
          <w:tcPr>
            <w:tcW w:w="9356" w:type="dxa"/>
          </w:tcPr>
          <w:p w14:paraId="34FECEFF" w14:textId="77777777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3. Функциональное проектирование.</w:t>
            </w:r>
          </w:p>
        </w:tc>
      </w:tr>
      <w:tr w:rsidR="00156AB3" w:rsidRPr="00E91B0E" w14:paraId="7937FE07" w14:textId="77777777">
        <w:tc>
          <w:tcPr>
            <w:tcW w:w="9356" w:type="dxa"/>
          </w:tcPr>
          <w:p w14:paraId="3AEB935A" w14:textId="77777777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4. </w:t>
            </w:r>
            <w:r w:rsidRPr="00E91B0E">
              <w:rPr>
                <w:sz w:val="28"/>
                <w:szCs w:val="26"/>
                <w:lang w:val="en-US"/>
              </w:rPr>
              <w:t>UI/UX</w:t>
            </w:r>
            <w:r w:rsidRPr="00E91B0E">
              <w:rPr>
                <w:sz w:val="28"/>
                <w:szCs w:val="26"/>
              </w:rPr>
              <w:t xml:space="preserve"> приложения.</w:t>
            </w:r>
          </w:p>
        </w:tc>
      </w:tr>
      <w:tr w:rsidR="00156AB3" w:rsidRPr="00E91B0E" w14:paraId="136987E3" w14:textId="77777777">
        <w:tc>
          <w:tcPr>
            <w:tcW w:w="9356" w:type="dxa"/>
          </w:tcPr>
          <w:p w14:paraId="399B9116" w14:textId="77777777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5. Тестирование и анализ работы приложения.</w:t>
            </w:r>
          </w:p>
        </w:tc>
      </w:tr>
      <w:tr w:rsidR="00156AB3" w:rsidRPr="00E91B0E" w14:paraId="422A96E8" w14:textId="77777777">
        <w:tc>
          <w:tcPr>
            <w:tcW w:w="9356" w:type="dxa"/>
          </w:tcPr>
          <w:p w14:paraId="32836257" w14:textId="02876E79" w:rsidR="00156AB3" w:rsidRPr="00E91B0E" w:rsidRDefault="00EF600C">
            <w:pPr>
              <w:numPr>
                <w:ilvl w:val="0"/>
                <w:numId w:val="1"/>
              </w:numPr>
              <w:jc w:val="both"/>
              <w:rPr>
                <w:sz w:val="28"/>
                <w:szCs w:val="26"/>
              </w:rPr>
            </w:pPr>
            <w:r w:rsidRPr="00E91B0E">
              <w:rPr>
                <w:rStyle w:val="Hyperlink"/>
                <w:rFonts w:eastAsiaTheme="majorEastAsia"/>
                <w:color w:val="auto"/>
                <w:sz w:val="28"/>
                <w:szCs w:val="28"/>
                <w:u w:val="none"/>
              </w:rPr>
              <w:t>Экономическое обоснование эффективности разработки и реализации на рынке компьютерного игрового приложения в жанре</w:t>
            </w:r>
            <w:r w:rsidR="0073709A" w:rsidRPr="0073709A">
              <w:rPr>
                <w:rStyle w:val="Hyperlink"/>
                <w:rFonts w:eastAsiaTheme="majorEastAsia"/>
                <w:color w:val="auto"/>
                <w:sz w:val="28"/>
                <w:szCs w:val="28"/>
                <w:u w:val="none"/>
              </w:rPr>
              <w:t xml:space="preserve"> </w:t>
            </w:r>
            <w:r w:rsidR="0073709A">
              <w:rPr>
                <w:rStyle w:val="Hyperlink"/>
                <w:rFonts w:eastAsiaTheme="majorEastAsia"/>
                <w:color w:val="auto"/>
                <w:sz w:val="28"/>
                <w:szCs w:val="28"/>
                <w:u w:val="none"/>
                <w:lang w:val="en-US"/>
              </w:rPr>
              <w:t>business</w:t>
            </w:r>
            <w:r w:rsidR="0073709A" w:rsidRPr="0073709A">
              <w:rPr>
                <w:rStyle w:val="Hyperlink"/>
                <w:rFonts w:eastAsiaTheme="majorEastAsia"/>
                <w:color w:val="auto"/>
                <w:sz w:val="28"/>
                <w:szCs w:val="28"/>
                <w:u w:val="none"/>
              </w:rPr>
              <w:t xml:space="preserve"> </w:t>
            </w:r>
            <w:r w:rsidR="0073709A">
              <w:rPr>
                <w:rStyle w:val="Hyperlink"/>
                <w:rFonts w:eastAsiaTheme="majorEastAsia"/>
                <w:color w:val="auto"/>
                <w:sz w:val="28"/>
                <w:szCs w:val="28"/>
                <w:u w:val="none"/>
                <w:lang w:val="en-US"/>
              </w:rPr>
              <w:t>simulator</w:t>
            </w:r>
            <w:r w:rsidRPr="00E91B0E">
              <w:rPr>
                <w:rStyle w:val="Hyperlink"/>
                <w:rFonts w:eastAsiaTheme="majorEastAsia"/>
                <w:color w:val="auto"/>
                <w:sz w:val="28"/>
                <w:szCs w:val="28"/>
                <w:u w:val="none"/>
              </w:rPr>
              <w:t>.</w:t>
            </w:r>
          </w:p>
        </w:tc>
      </w:tr>
      <w:tr w:rsidR="00156AB3" w:rsidRPr="00E91B0E" w14:paraId="36EDA3E6" w14:textId="77777777">
        <w:tc>
          <w:tcPr>
            <w:tcW w:w="9356" w:type="dxa"/>
          </w:tcPr>
          <w:p w14:paraId="57D97DB2" w14:textId="77777777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Заключение.</w:t>
            </w:r>
          </w:p>
        </w:tc>
      </w:tr>
      <w:tr w:rsidR="00156AB3" w:rsidRPr="00E91B0E" w14:paraId="1A23D321" w14:textId="77777777">
        <w:tc>
          <w:tcPr>
            <w:tcW w:w="9356" w:type="dxa"/>
          </w:tcPr>
          <w:p w14:paraId="7A4327E0" w14:textId="77777777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Приложения.</w:t>
            </w:r>
          </w:p>
        </w:tc>
      </w:tr>
    </w:tbl>
    <w:p w14:paraId="3700715A" w14:textId="77777777" w:rsidR="00156AB3" w:rsidRPr="00E91B0E" w:rsidRDefault="00EF600C">
      <w:pPr>
        <w:spacing w:after="120"/>
        <w:jc w:val="both"/>
        <w:rPr>
          <w:sz w:val="28"/>
          <w:szCs w:val="26"/>
        </w:rPr>
      </w:pPr>
      <w:r w:rsidRPr="00E91B0E">
        <w:rPr>
          <w:sz w:val="28"/>
          <w:szCs w:val="26"/>
        </w:rPr>
        <w:lastRenderedPageBreak/>
        <w:t>Перечень графического материала (с точным указанием обязательных чертежей и графиков)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156AB3" w:rsidRPr="00E91B0E" w14:paraId="31202FB9" w14:textId="77777777">
        <w:tc>
          <w:tcPr>
            <w:tcW w:w="9356" w:type="dxa"/>
          </w:tcPr>
          <w:p w14:paraId="512A7BB0" w14:textId="1A6EBADA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Вводный плакат (ПЛ) – плакат, 1 лист формата А1.</w:t>
            </w:r>
          </w:p>
        </w:tc>
      </w:tr>
      <w:tr w:rsidR="00156AB3" w:rsidRPr="00E91B0E" w14:paraId="64FEAA3D" w14:textId="77777777">
        <w:tc>
          <w:tcPr>
            <w:tcW w:w="9356" w:type="dxa"/>
          </w:tcPr>
          <w:p w14:paraId="74AC5D33" w14:textId="25030940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Этапы разработки (ПЛ) – плакат, 1 лист формата А1.</w:t>
            </w:r>
          </w:p>
        </w:tc>
      </w:tr>
      <w:tr w:rsidR="00156AB3" w:rsidRPr="00E91B0E" w14:paraId="69091A23" w14:textId="77777777">
        <w:tc>
          <w:tcPr>
            <w:tcW w:w="9356" w:type="dxa"/>
          </w:tcPr>
          <w:p w14:paraId="0318C058" w14:textId="00869DBE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Графические ресурсы (ПЛ) – плакат, 1 листа формата А1.</w:t>
            </w:r>
          </w:p>
        </w:tc>
      </w:tr>
      <w:tr w:rsidR="00156AB3" w:rsidRPr="00E91B0E" w14:paraId="1D6A2A39" w14:textId="77777777">
        <w:tc>
          <w:tcPr>
            <w:tcW w:w="9356" w:type="dxa"/>
          </w:tcPr>
          <w:p w14:paraId="021A7BD4" w14:textId="369EC39D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Макеты пользовательского интерфейса (ПЛ) –</w:t>
            </w:r>
            <w:r w:rsidR="00A52905">
              <w:rPr>
                <w:sz w:val="28"/>
                <w:szCs w:val="26"/>
              </w:rPr>
              <w:t xml:space="preserve"> </w:t>
            </w:r>
            <w:r w:rsidRPr="00E91B0E">
              <w:rPr>
                <w:sz w:val="28"/>
                <w:szCs w:val="26"/>
              </w:rPr>
              <w:t>плакат, 1 лист формата А1.</w:t>
            </w:r>
          </w:p>
        </w:tc>
      </w:tr>
      <w:tr w:rsidR="00156AB3" w:rsidRPr="00E91B0E" w14:paraId="7859AFC9" w14:textId="77777777">
        <w:tc>
          <w:tcPr>
            <w:tcW w:w="9356" w:type="dxa"/>
          </w:tcPr>
          <w:p w14:paraId="1184A061" w14:textId="77777777" w:rsidR="00156AB3" w:rsidRPr="00E91B0E" w:rsidRDefault="00EF600C">
            <w:pPr>
              <w:jc w:val="both"/>
            </w:pPr>
            <w:r w:rsidRPr="00E91B0E">
              <w:rPr>
                <w:sz w:val="28"/>
                <w:szCs w:val="26"/>
              </w:rPr>
              <w:t xml:space="preserve">Игровой цикл (ПД) </w:t>
            </w:r>
            <w:r w:rsidRPr="00E91B0E">
              <w:rPr>
                <w:sz w:val="28"/>
                <w:szCs w:val="28"/>
              </w:rPr>
              <w:t xml:space="preserve">– </w:t>
            </w:r>
            <w:r w:rsidRPr="00E91B0E">
              <w:rPr>
                <w:sz w:val="28"/>
                <w:szCs w:val="26"/>
              </w:rPr>
              <w:t>чертёж</w:t>
            </w:r>
            <w:r w:rsidRPr="00E91B0E">
              <w:rPr>
                <w:sz w:val="28"/>
                <w:szCs w:val="28"/>
              </w:rPr>
              <w:t>, 1 лист формата А1.</w:t>
            </w:r>
          </w:p>
        </w:tc>
      </w:tr>
      <w:tr w:rsidR="00156AB3" w:rsidRPr="00E91B0E" w14:paraId="7AE1C313" w14:textId="77777777">
        <w:tc>
          <w:tcPr>
            <w:tcW w:w="9356" w:type="dxa"/>
          </w:tcPr>
          <w:p w14:paraId="061EBF73" w14:textId="02CD1179" w:rsidR="00156AB3" w:rsidRPr="00E91B0E" w:rsidRDefault="00EF600C">
            <w:pPr>
              <w:jc w:val="both"/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Диаграмма классов</w:t>
            </w:r>
            <w:r w:rsidR="0002605B" w:rsidRPr="0002605B">
              <w:rPr>
                <w:sz w:val="28"/>
                <w:szCs w:val="26"/>
              </w:rPr>
              <w:t xml:space="preserve"> </w:t>
            </w:r>
            <w:r w:rsidRPr="00E91B0E">
              <w:rPr>
                <w:sz w:val="28"/>
                <w:szCs w:val="26"/>
              </w:rPr>
              <w:t>(ПД) – чертёж, 1 лист формата А1</w:t>
            </w:r>
          </w:p>
        </w:tc>
      </w:tr>
    </w:tbl>
    <w:p w14:paraId="019ACFD2" w14:textId="77777777" w:rsidR="00156AB3" w:rsidRPr="00E91B0E" w:rsidRDefault="00EF600C">
      <w:pPr>
        <w:spacing w:before="120" w:after="120"/>
        <w:jc w:val="both"/>
        <w:rPr>
          <w:sz w:val="28"/>
          <w:szCs w:val="26"/>
        </w:rPr>
      </w:pPr>
      <w:r w:rsidRPr="00E91B0E">
        <w:rPr>
          <w:sz w:val="28"/>
          <w:szCs w:val="26"/>
        </w:rPr>
        <w:t>Консультанты по дипломному проекту (с указанием разделов, по которым они консультируют)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156AB3" w:rsidRPr="00E91B0E" w14:paraId="57A81D9B" w14:textId="77777777">
        <w:tc>
          <w:tcPr>
            <w:tcW w:w="9356" w:type="dxa"/>
          </w:tcPr>
          <w:p w14:paraId="03D72A03" w14:textId="07A9D152" w:rsidR="00156AB3" w:rsidRPr="00E91B0E" w:rsidRDefault="002A1F9D">
            <w:pPr>
              <w:jc w:val="both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Фролова Д.А.</w:t>
            </w:r>
            <w:r w:rsidR="009356FA">
              <w:rPr>
                <w:sz w:val="28"/>
                <w:szCs w:val="26"/>
              </w:rPr>
              <w:t xml:space="preserve">   </w:t>
            </w:r>
            <w:r w:rsidR="00EF600C" w:rsidRPr="00E91B0E">
              <w:rPr>
                <w:sz w:val="28"/>
                <w:szCs w:val="26"/>
              </w:rPr>
              <w:t xml:space="preserve"> – раздел 6 – «Технико-экономическое обоснование». </w:t>
            </w:r>
          </w:p>
        </w:tc>
      </w:tr>
      <w:tr w:rsidR="00156AB3" w:rsidRPr="00E91B0E" w14:paraId="0388FD67" w14:textId="77777777">
        <w:tc>
          <w:tcPr>
            <w:tcW w:w="9356" w:type="dxa"/>
          </w:tcPr>
          <w:p w14:paraId="0CEC3325" w14:textId="527A69AB" w:rsidR="00156AB3" w:rsidRPr="00E91B0E" w:rsidRDefault="00AF5596">
            <w:pPr>
              <w:jc w:val="both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Шатилова О.О.</w:t>
            </w:r>
            <w:r w:rsidR="009356FA">
              <w:rPr>
                <w:sz w:val="28"/>
                <w:szCs w:val="26"/>
              </w:rPr>
              <w:t xml:space="preserve"> </w:t>
            </w:r>
            <w:r w:rsidR="00EF600C" w:rsidRPr="00E91B0E">
              <w:rPr>
                <w:sz w:val="28"/>
                <w:szCs w:val="26"/>
              </w:rPr>
              <w:t xml:space="preserve"> – разделы 1, 2, 3</w:t>
            </w:r>
            <w:r w:rsidR="002A1F9D">
              <w:rPr>
                <w:sz w:val="28"/>
                <w:szCs w:val="26"/>
              </w:rPr>
              <w:t>, 4, 5</w:t>
            </w:r>
            <w:r w:rsidR="00EF600C" w:rsidRPr="00E91B0E">
              <w:rPr>
                <w:sz w:val="28"/>
                <w:szCs w:val="26"/>
              </w:rPr>
              <w:t xml:space="preserve">. </w:t>
            </w:r>
          </w:p>
        </w:tc>
      </w:tr>
      <w:tr w:rsidR="00156AB3" w:rsidRPr="00E91B0E" w14:paraId="4DF3AA63" w14:textId="77777777">
        <w:tc>
          <w:tcPr>
            <w:tcW w:w="9356" w:type="dxa"/>
          </w:tcPr>
          <w:p w14:paraId="7701536D" w14:textId="3D349897" w:rsidR="00156AB3" w:rsidRPr="00E91B0E" w:rsidRDefault="00AF5596">
            <w:pPr>
              <w:jc w:val="both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                         </w:t>
            </w:r>
            <w:r w:rsidR="00EF600C" w:rsidRPr="00E91B0E">
              <w:rPr>
                <w:sz w:val="28"/>
                <w:szCs w:val="26"/>
              </w:rPr>
              <w:t xml:space="preserve"> </w:t>
            </w:r>
            <w:r w:rsidR="009356FA">
              <w:rPr>
                <w:sz w:val="28"/>
                <w:szCs w:val="26"/>
              </w:rPr>
              <w:t xml:space="preserve"> </w:t>
            </w:r>
            <w:r w:rsidR="00EF600C" w:rsidRPr="00E91B0E">
              <w:rPr>
                <w:sz w:val="28"/>
                <w:szCs w:val="26"/>
              </w:rPr>
              <w:t>– нормоконтроль.</w:t>
            </w:r>
          </w:p>
        </w:tc>
      </w:tr>
    </w:tbl>
    <w:p w14:paraId="0F97AF8E" w14:textId="77777777" w:rsidR="00156AB3" w:rsidRPr="00E91B0E" w:rsidRDefault="00EF600C" w:rsidP="00495142">
      <w:pPr>
        <w:spacing w:before="80" w:after="80"/>
        <w:jc w:val="both"/>
        <w:rPr>
          <w:sz w:val="28"/>
          <w:szCs w:val="26"/>
        </w:rPr>
      </w:pPr>
      <w:r w:rsidRPr="00E91B0E">
        <w:rPr>
          <w:sz w:val="28"/>
          <w:szCs w:val="26"/>
        </w:rPr>
        <w:t>Примерный календарный график выполнения дипломного проекта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4"/>
        <w:gridCol w:w="1701"/>
        <w:gridCol w:w="1701"/>
      </w:tblGrid>
      <w:tr w:rsidR="00156AB3" w:rsidRPr="00E91B0E" w14:paraId="142C3F33" w14:textId="77777777">
        <w:tc>
          <w:tcPr>
            <w:tcW w:w="5954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25F5714" w14:textId="77777777" w:rsidR="00156AB3" w:rsidRPr="00E91B0E" w:rsidRDefault="00EF600C" w:rsidP="00495142">
            <w:pPr>
              <w:spacing w:before="80" w:after="80"/>
              <w:jc w:val="center"/>
              <w:rPr>
                <w:sz w:val="26"/>
                <w:szCs w:val="26"/>
              </w:rPr>
            </w:pPr>
            <w:r w:rsidRPr="00E91B0E">
              <w:rPr>
                <w:sz w:val="26"/>
                <w:szCs w:val="26"/>
              </w:rPr>
              <w:t>Наименование этапов дипломного проекта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7B689B7" w14:textId="77777777" w:rsidR="00156AB3" w:rsidRPr="00E91B0E" w:rsidRDefault="00EF600C" w:rsidP="00495142">
            <w:pPr>
              <w:spacing w:before="80" w:after="80"/>
              <w:jc w:val="center"/>
              <w:rPr>
                <w:sz w:val="26"/>
                <w:szCs w:val="26"/>
              </w:rPr>
            </w:pPr>
            <w:r w:rsidRPr="00E91B0E">
              <w:rPr>
                <w:sz w:val="26"/>
                <w:szCs w:val="26"/>
              </w:rPr>
              <w:t xml:space="preserve">Срок </w:t>
            </w:r>
            <w:r w:rsidRPr="00E91B0E">
              <w:rPr>
                <w:sz w:val="26"/>
                <w:szCs w:val="26"/>
              </w:rPr>
              <w:br/>
              <w:t>выполнения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EB67B" w14:textId="77777777" w:rsidR="00156AB3" w:rsidRPr="00E91B0E" w:rsidRDefault="00EF600C" w:rsidP="00495142">
            <w:pPr>
              <w:spacing w:before="80" w:after="80"/>
              <w:jc w:val="center"/>
              <w:rPr>
                <w:sz w:val="26"/>
                <w:szCs w:val="26"/>
              </w:rPr>
            </w:pPr>
            <w:r w:rsidRPr="00E91B0E">
              <w:rPr>
                <w:sz w:val="26"/>
                <w:szCs w:val="26"/>
              </w:rPr>
              <w:t>Примечание</w:t>
            </w:r>
          </w:p>
        </w:tc>
      </w:tr>
      <w:tr w:rsidR="00156AB3" w:rsidRPr="00E91B0E" w14:paraId="1FCA1F4D" w14:textId="77777777">
        <w:tc>
          <w:tcPr>
            <w:tcW w:w="5954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A5A1236" w14:textId="7048FC86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 xml:space="preserve">1-я опроцентовка (разделы 1, </w:t>
            </w:r>
            <w:r w:rsidR="002A1F9D">
              <w:rPr>
                <w:szCs w:val="26"/>
              </w:rPr>
              <w:t>2</w:t>
            </w:r>
            <w:r w:rsidRPr="00E91B0E">
              <w:rPr>
                <w:szCs w:val="26"/>
              </w:rPr>
              <w:t>)</w:t>
            </w:r>
            <w:r w:rsidR="002A1F9D">
              <w:rPr>
                <w:szCs w:val="26"/>
              </w:rPr>
              <w:t>, прототип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FD256AE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24.03.2025 –</w:t>
            </w:r>
          </w:p>
          <w:p w14:paraId="198563DF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27.03.2025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3C3FF1" w14:textId="77777777" w:rsidR="00156AB3" w:rsidRPr="00E91B0E" w:rsidRDefault="00EF600C">
            <w:pPr>
              <w:jc w:val="center"/>
              <w:rPr>
                <w:szCs w:val="26"/>
              </w:rPr>
            </w:pPr>
            <w:r w:rsidRPr="00E91B0E">
              <w:rPr>
                <w:szCs w:val="26"/>
              </w:rPr>
              <w:t>40 %</w:t>
            </w:r>
          </w:p>
        </w:tc>
      </w:tr>
      <w:tr w:rsidR="00156AB3" w:rsidRPr="00E91B0E" w14:paraId="51296029" w14:textId="77777777">
        <w:tc>
          <w:tcPr>
            <w:tcW w:w="5954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2F646E6" w14:textId="71AAE905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2-я опроцентовка (разделы 3, 4, 5, 6)</w:t>
            </w:r>
            <w:r>
              <w:rPr>
                <w:szCs w:val="26"/>
              </w:rPr>
              <w:t>, прототип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5312CAD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24.04.2025 –</w:t>
            </w:r>
          </w:p>
          <w:p w14:paraId="300B4B70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27.04.2025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38764A" w14:textId="77777777" w:rsidR="00156AB3" w:rsidRPr="00E91B0E" w:rsidRDefault="00EF600C">
            <w:pPr>
              <w:jc w:val="center"/>
              <w:rPr>
                <w:szCs w:val="26"/>
              </w:rPr>
            </w:pPr>
            <w:r w:rsidRPr="00E91B0E">
              <w:rPr>
                <w:szCs w:val="26"/>
              </w:rPr>
              <w:t>80 %</w:t>
            </w:r>
          </w:p>
        </w:tc>
      </w:tr>
      <w:tr w:rsidR="00156AB3" w:rsidRPr="00E91B0E" w14:paraId="50F4D03C" w14:textId="77777777">
        <w:tc>
          <w:tcPr>
            <w:tcW w:w="5954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9C272E4" w14:textId="0304FEAD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3-я опроцентовка (разделы «Введение», «Заключение», «Список использованных источников», приложения, графический материал)</w:t>
            </w:r>
            <w:r>
              <w:rPr>
                <w:szCs w:val="26"/>
              </w:rPr>
              <w:t>, прототип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89CADBD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09.05.2025 –</w:t>
            </w:r>
          </w:p>
          <w:p w14:paraId="35747252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12.05.2025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73CE9F" w14:textId="77777777" w:rsidR="00156AB3" w:rsidRPr="00E91B0E" w:rsidRDefault="00EF600C">
            <w:pPr>
              <w:jc w:val="center"/>
              <w:rPr>
                <w:szCs w:val="26"/>
              </w:rPr>
            </w:pPr>
            <w:r w:rsidRPr="00E91B0E">
              <w:rPr>
                <w:szCs w:val="26"/>
              </w:rPr>
              <w:t>95 %</w:t>
            </w:r>
          </w:p>
        </w:tc>
      </w:tr>
      <w:tr w:rsidR="00156AB3" w:rsidRPr="00E91B0E" w14:paraId="51A9EE38" w14:textId="77777777">
        <w:tc>
          <w:tcPr>
            <w:tcW w:w="5954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E8E37B7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Консультации по оформлению графического материала и пояснительной записки, нормоконтроль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ABEFF7D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с 21.03.2025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4C3BBF" w14:textId="77777777" w:rsidR="00156AB3" w:rsidRPr="00E91B0E" w:rsidRDefault="00EF600C">
            <w:pPr>
              <w:jc w:val="center"/>
              <w:rPr>
                <w:szCs w:val="26"/>
              </w:rPr>
            </w:pPr>
            <w:r w:rsidRPr="00E91B0E">
              <w:rPr>
                <w:szCs w:val="26"/>
              </w:rPr>
              <w:t xml:space="preserve">Еженедельно согласно </w:t>
            </w:r>
            <w:r w:rsidRPr="00E91B0E">
              <w:rPr>
                <w:szCs w:val="26"/>
              </w:rPr>
              <w:br/>
              <w:t>графику</w:t>
            </w:r>
          </w:p>
        </w:tc>
      </w:tr>
      <w:tr w:rsidR="00156AB3" w:rsidRPr="00E91B0E" w14:paraId="63B819A6" w14:textId="77777777">
        <w:tc>
          <w:tcPr>
            <w:tcW w:w="5954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94F0FDF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Итоговая проверка готовности дипломного проекта на заседании рабочей комиссии кафедры ВМиП и допуск к защите в ГЭК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B5CFA7E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20.05.2025 –</w:t>
            </w:r>
          </w:p>
          <w:p w14:paraId="3C097E23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02.06.2025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8F41DF" w14:textId="77777777" w:rsidR="00156AB3" w:rsidRPr="00E91B0E" w:rsidRDefault="00EF600C">
            <w:pPr>
              <w:jc w:val="center"/>
              <w:rPr>
                <w:szCs w:val="26"/>
              </w:rPr>
            </w:pPr>
            <w:r w:rsidRPr="00E91B0E">
              <w:rPr>
                <w:szCs w:val="26"/>
              </w:rPr>
              <w:t>100%</w:t>
            </w:r>
          </w:p>
          <w:p w14:paraId="63188ADC" w14:textId="77777777" w:rsidR="00156AB3" w:rsidRPr="00E91B0E" w:rsidRDefault="00EF600C">
            <w:pPr>
              <w:jc w:val="center"/>
              <w:rPr>
                <w:szCs w:val="26"/>
              </w:rPr>
            </w:pPr>
            <w:r w:rsidRPr="00E91B0E">
              <w:rPr>
                <w:szCs w:val="26"/>
              </w:rPr>
              <w:t xml:space="preserve">Согласно </w:t>
            </w:r>
            <w:r w:rsidRPr="00E91B0E">
              <w:rPr>
                <w:szCs w:val="26"/>
              </w:rPr>
              <w:br/>
              <w:t>графику</w:t>
            </w:r>
          </w:p>
        </w:tc>
      </w:tr>
      <w:tr w:rsidR="00156AB3" w:rsidRPr="00E91B0E" w14:paraId="7AC98789" w14:textId="77777777">
        <w:tc>
          <w:tcPr>
            <w:tcW w:w="5954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738CB75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Рецензирование дипломного проекта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4C814A7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 xml:space="preserve">01.06.2025 – </w:t>
            </w:r>
          </w:p>
          <w:p w14:paraId="72F7DA7D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13.06.2025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5163D7" w14:textId="77777777" w:rsidR="00156AB3" w:rsidRPr="00E91B0E" w:rsidRDefault="00EF600C">
            <w:pPr>
              <w:jc w:val="center"/>
              <w:rPr>
                <w:szCs w:val="26"/>
              </w:rPr>
            </w:pPr>
            <w:r w:rsidRPr="00E91B0E">
              <w:rPr>
                <w:szCs w:val="26"/>
              </w:rPr>
              <w:t>Согласно рас</w:t>
            </w:r>
            <w:r w:rsidRPr="00E91B0E">
              <w:rPr>
                <w:szCs w:val="26"/>
              </w:rPr>
              <w:softHyphen/>
              <w:t>поряжению</w:t>
            </w:r>
          </w:p>
        </w:tc>
      </w:tr>
      <w:tr w:rsidR="00156AB3" w:rsidRPr="00E91B0E" w14:paraId="77D7C791" w14:textId="77777777">
        <w:tc>
          <w:tcPr>
            <w:tcW w:w="5954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3A60FAC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Защита дипломного проекта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A797AC8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15.06.2025 –</w:t>
            </w:r>
          </w:p>
          <w:p w14:paraId="1BDA0EF5" w14:textId="77777777" w:rsidR="00156AB3" w:rsidRPr="00E91B0E" w:rsidRDefault="00EF600C">
            <w:pPr>
              <w:rPr>
                <w:szCs w:val="26"/>
              </w:rPr>
            </w:pPr>
            <w:r w:rsidRPr="00E91B0E">
              <w:rPr>
                <w:szCs w:val="26"/>
              </w:rPr>
              <w:t>30.06.2025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268C4B" w14:textId="77777777" w:rsidR="00156AB3" w:rsidRPr="00E91B0E" w:rsidRDefault="00EF600C">
            <w:pPr>
              <w:jc w:val="center"/>
              <w:rPr>
                <w:szCs w:val="26"/>
              </w:rPr>
            </w:pPr>
            <w:r w:rsidRPr="00E91B0E">
              <w:rPr>
                <w:szCs w:val="26"/>
              </w:rPr>
              <w:t>Согласно</w:t>
            </w:r>
            <w:r w:rsidRPr="00E91B0E">
              <w:rPr>
                <w:szCs w:val="26"/>
              </w:rPr>
              <w:br/>
              <w:t>приказу</w:t>
            </w:r>
          </w:p>
        </w:tc>
      </w:tr>
    </w:tbl>
    <w:p w14:paraId="3DECDE49" w14:textId="77777777" w:rsidR="00156AB3" w:rsidRPr="00495142" w:rsidRDefault="00156AB3">
      <w:pPr>
        <w:rPr>
          <w:sz w:val="20"/>
          <w:szCs w:val="20"/>
        </w:rPr>
      </w:pPr>
    </w:p>
    <w:p w14:paraId="54F58D7C" w14:textId="33BA05D2" w:rsidR="00156AB3" w:rsidRPr="00E91B0E" w:rsidRDefault="00EF600C">
      <w:pPr>
        <w:rPr>
          <w:sz w:val="28"/>
          <w:szCs w:val="26"/>
        </w:rPr>
      </w:pPr>
      <w:r w:rsidRPr="00E91B0E">
        <w:rPr>
          <w:sz w:val="28"/>
          <w:szCs w:val="26"/>
        </w:rPr>
        <w:t>Дата выдачи задания «____» ____________ 202</w:t>
      </w:r>
      <w:r w:rsidR="00ED0481">
        <w:rPr>
          <w:sz w:val="28"/>
          <w:szCs w:val="26"/>
        </w:rPr>
        <w:t>5</w:t>
      </w:r>
      <w:r w:rsidRPr="00E91B0E">
        <w:rPr>
          <w:sz w:val="28"/>
          <w:szCs w:val="26"/>
        </w:rPr>
        <w:t xml:space="preserve"> г.</w:t>
      </w:r>
    </w:p>
    <w:p w14:paraId="79DF7DC1" w14:textId="0AA4DFE6" w:rsidR="00156AB3" w:rsidRPr="00E91B0E" w:rsidRDefault="00EF600C">
      <w:pPr>
        <w:rPr>
          <w:sz w:val="28"/>
          <w:szCs w:val="26"/>
        </w:rPr>
      </w:pPr>
      <w:r w:rsidRPr="00E91B0E">
        <w:rPr>
          <w:sz w:val="28"/>
          <w:szCs w:val="26"/>
        </w:rPr>
        <w:t>Срок сдачи законченного дипломного проекта «</w:t>
      </w:r>
      <w:r w:rsidR="000015DE">
        <w:rPr>
          <w:sz w:val="28"/>
          <w:szCs w:val="26"/>
          <w:u w:val="single"/>
        </w:rPr>
        <w:t xml:space="preserve"> </w:t>
      </w:r>
      <w:r w:rsidRPr="00E91B0E">
        <w:rPr>
          <w:sz w:val="28"/>
          <w:szCs w:val="26"/>
          <w:u w:val="single"/>
        </w:rPr>
        <w:t xml:space="preserve">01 </w:t>
      </w:r>
      <w:r w:rsidRPr="00E91B0E">
        <w:rPr>
          <w:sz w:val="28"/>
          <w:szCs w:val="26"/>
        </w:rPr>
        <w:t>»  </w:t>
      </w:r>
      <w:r w:rsidRPr="00E91B0E">
        <w:rPr>
          <w:sz w:val="28"/>
          <w:szCs w:val="26"/>
          <w:u w:val="single"/>
        </w:rPr>
        <w:t xml:space="preserve">     июня     </w:t>
      </w:r>
      <w:r w:rsidRPr="00E91B0E">
        <w:rPr>
          <w:sz w:val="28"/>
          <w:szCs w:val="26"/>
        </w:rPr>
        <w:t> 2025 г.</w:t>
      </w:r>
    </w:p>
    <w:p w14:paraId="2963CD50" w14:textId="77777777" w:rsidR="00156AB3" w:rsidRPr="00495142" w:rsidRDefault="00156AB3"/>
    <w:tbl>
      <w:tblPr>
        <w:tblStyle w:val="TableGrid"/>
        <w:tblW w:w="4945" w:type="pct"/>
        <w:tblLook w:val="04A0" w:firstRow="1" w:lastRow="0" w:firstColumn="1" w:lastColumn="0" w:noHBand="0" w:noVBand="1"/>
      </w:tblPr>
      <w:tblGrid>
        <w:gridCol w:w="4352"/>
        <w:gridCol w:w="2175"/>
        <w:gridCol w:w="292"/>
        <w:gridCol w:w="2646"/>
      </w:tblGrid>
      <w:tr w:rsidR="00156AB3" w:rsidRPr="00E91B0E" w14:paraId="2289609A" w14:textId="77777777"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</w:tcPr>
          <w:p w14:paraId="590A31CD" w14:textId="77777777" w:rsidR="00156AB3" w:rsidRPr="00E91B0E" w:rsidRDefault="00EF600C">
            <w:pPr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Руководитель дипломного</w:t>
            </w:r>
          </w:p>
        </w:tc>
        <w:tc>
          <w:tcPr>
            <w:tcW w:w="1149" w:type="pct"/>
            <w:tcBorders>
              <w:top w:val="nil"/>
              <w:left w:val="nil"/>
              <w:bottom w:val="nil"/>
              <w:right w:val="nil"/>
            </w:tcBorders>
          </w:tcPr>
          <w:p w14:paraId="1A8F49D7" w14:textId="77777777" w:rsidR="00156AB3" w:rsidRPr="00E91B0E" w:rsidRDefault="00156AB3">
            <w:pPr>
              <w:rPr>
                <w:sz w:val="28"/>
                <w:szCs w:val="26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</w:tcPr>
          <w:p w14:paraId="77A52FA8" w14:textId="77777777" w:rsidR="00156AB3" w:rsidRPr="00E91B0E" w:rsidRDefault="00156AB3">
            <w:pPr>
              <w:rPr>
                <w:sz w:val="28"/>
                <w:szCs w:val="26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nil"/>
              <w:right w:val="nil"/>
            </w:tcBorders>
          </w:tcPr>
          <w:p w14:paraId="0345AD82" w14:textId="77777777" w:rsidR="00156AB3" w:rsidRPr="00E91B0E" w:rsidRDefault="00156AB3">
            <w:pPr>
              <w:rPr>
                <w:sz w:val="28"/>
                <w:szCs w:val="26"/>
              </w:rPr>
            </w:pPr>
          </w:p>
        </w:tc>
      </w:tr>
      <w:tr w:rsidR="00156AB3" w:rsidRPr="00E91B0E" w14:paraId="5718E159" w14:textId="77777777"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</w:tcPr>
          <w:p w14:paraId="4BDF6D7C" w14:textId="77777777" w:rsidR="00156AB3" w:rsidRPr="00E91B0E" w:rsidRDefault="00EF600C">
            <w:pPr>
              <w:rPr>
                <w:sz w:val="28"/>
                <w:szCs w:val="26"/>
              </w:rPr>
            </w:pPr>
            <w:r w:rsidRPr="00E91B0E">
              <w:rPr>
                <w:sz w:val="28"/>
                <w:szCs w:val="26"/>
              </w:rPr>
              <w:t>проекта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C235A" w14:textId="77777777" w:rsidR="00156AB3" w:rsidRPr="00E91B0E" w:rsidRDefault="00156AB3">
            <w:pPr>
              <w:rPr>
                <w:sz w:val="28"/>
                <w:szCs w:val="26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</w:tcPr>
          <w:p w14:paraId="66BCA4DA" w14:textId="77777777" w:rsidR="00156AB3" w:rsidRPr="00E91B0E" w:rsidRDefault="00156AB3">
            <w:pPr>
              <w:rPr>
                <w:sz w:val="28"/>
                <w:szCs w:val="26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E1F9CD" w14:textId="38DF668F" w:rsidR="00156AB3" w:rsidRPr="00E91B0E" w:rsidRDefault="00C4456B">
            <w:pPr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С</w:t>
            </w:r>
            <w:r w:rsidR="00EF600C" w:rsidRPr="00E91B0E">
              <w:rPr>
                <w:sz w:val="28"/>
                <w:szCs w:val="26"/>
              </w:rPr>
              <w:t>.</w:t>
            </w:r>
            <w:r w:rsidR="0023066A">
              <w:rPr>
                <w:sz w:val="28"/>
                <w:szCs w:val="26"/>
              </w:rPr>
              <w:t>Ю</w:t>
            </w:r>
            <w:r w:rsidR="00EF600C" w:rsidRPr="00E91B0E">
              <w:rPr>
                <w:sz w:val="28"/>
                <w:szCs w:val="26"/>
              </w:rPr>
              <w:t xml:space="preserve">. </w:t>
            </w:r>
            <w:r>
              <w:rPr>
                <w:sz w:val="28"/>
                <w:szCs w:val="26"/>
              </w:rPr>
              <w:t>Борейко</w:t>
            </w:r>
          </w:p>
        </w:tc>
      </w:tr>
      <w:tr w:rsidR="00156AB3" w:rsidRPr="00E91B0E" w14:paraId="5689B856" w14:textId="77777777">
        <w:tc>
          <w:tcPr>
            <w:tcW w:w="2299" w:type="pct"/>
            <w:tcBorders>
              <w:top w:val="nil"/>
              <w:left w:val="nil"/>
              <w:bottom w:val="nil"/>
              <w:right w:val="nil"/>
            </w:tcBorders>
          </w:tcPr>
          <w:p w14:paraId="34C5F1FB" w14:textId="77777777" w:rsidR="00156AB3" w:rsidRPr="00495142" w:rsidRDefault="00156AB3">
            <w:pPr>
              <w:rPr>
                <w:sz w:val="18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D641FA" w14:textId="77777777" w:rsidR="00156AB3" w:rsidRPr="00495142" w:rsidRDefault="00EF600C">
            <w:pPr>
              <w:jc w:val="center"/>
              <w:rPr>
                <w:sz w:val="18"/>
              </w:rPr>
            </w:pPr>
            <w:r w:rsidRPr="00495142">
              <w:rPr>
                <w:sz w:val="18"/>
              </w:rPr>
              <w:t>(подпись)</w:t>
            </w: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</w:tcPr>
          <w:p w14:paraId="4FDC04FD" w14:textId="77777777" w:rsidR="00156AB3" w:rsidRPr="00495142" w:rsidRDefault="00156AB3">
            <w:pPr>
              <w:rPr>
                <w:sz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4907F" w14:textId="77777777" w:rsidR="00156AB3" w:rsidRPr="00495142" w:rsidRDefault="00EF600C">
            <w:pPr>
              <w:jc w:val="center"/>
              <w:rPr>
                <w:sz w:val="18"/>
              </w:rPr>
            </w:pPr>
            <w:r w:rsidRPr="00495142">
              <w:rPr>
                <w:sz w:val="18"/>
              </w:rPr>
              <w:t>(инициалы, фамилия)</w:t>
            </w:r>
          </w:p>
        </w:tc>
      </w:tr>
    </w:tbl>
    <w:p w14:paraId="1DAE2B2D" w14:textId="77777777" w:rsidR="00156AB3" w:rsidRPr="00495142" w:rsidRDefault="00156AB3">
      <w:pPr>
        <w:rPr>
          <w:sz w:val="18"/>
          <w:szCs w:val="18"/>
        </w:rPr>
      </w:pPr>
    </w:p>
    <w:p w14:paraId="14791FA4" w14:textId="77777777" w:rsidR="00156AB3" w:rsidRPr="00E91B0E" w:rsidRDefault="00EF600C">
      <w:pPr>
        <w:rPr>
          <w:sz w:val="28"/>
          <w:szCs w:val="26"/>
        </w:rPr>
      </w:pPr>
      <w:r w:rsidRPr="00E91B0E">
        <w:rPr>
          <w:sz w:val="28"/>
          <w:szCs w:val="26"/>
        </w:rPr>
        <w:t>Подпись обучающегося _____________________</w:t>
      </w:r>
    </w:p>
    <w:p w14:paraId="0AA9A665" w14:textId="3FC5653D" w:rsidR="00156AB3" w:rsidRDefault="00EF600C">
      <w:pPr>
        <w:rPr>
          <w:sz w:val="28"/>
          <w:szCs w:val="26"/>
        </w:rPr>
      </w:pPr>
      <w:r w:rsidRPr="00E91B0E">
        <w:rPr>
          <w:sz w:val="28"/>
          <w:szCs w:val="26"/>
        </w:rPr>
        <w:t>Дата «____» ______________ 202</w:t>
      </w:r>
      <w:r w:rsidR="00A3043D">
        <w:rPr>
          <w:sz w:val="28"/>
          <w:szCs w:val="26"/>
        </w:rPr>
        <w:t>5</w:t>
      </w:r>
      <w:r w:rsidRPr="00E91B0E">
        <w:rPr>
          <w:sz w:val="28"/>
          <w:szCs w:val="26"/>
        </w:rPr>
        <w:t xml:space="preserve"> г.</w:t>
      </w:r>
    </w:p>
    <w:sectPr w:rsidR="00156AB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C1CB5D"/>
    <w:multiLevelType w:val="singleLevel"/>
    <w:tmpl w:val="FBC1CB5D"/>
    <w:lvl w:ilvl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F32D98"/>
    <w:rsid w:val="000015DE"/>
    <w:rsid w:val="00014B12"/>
    <w:rsid w:val="0002605B"/>
    <w:rsid w:val="00044149"/>
    <w:rsid w:val="00062528"/>
    <w:rsid w:val="00066106"/>
    <w:rsid w:val="00073813"/>
    <w:rsid w:val="000822FB"/>
    <w:rsid w:val="000850B9"/>
    <w:rsid w:val="000901BC"/>
    <w:rsid w:val="00093F1D"/>
    <w:rsid w:val="000A132E"/>
    <w:rsid w:val="000A5141"/>
    <w:rsid w:val="000D06BB"/>
    <w:rsid w:val="000D6692"/>
    <w:rsid w:val="000E145D"/>
    <w:rsid w:val="000E2AFA"/>
    <w:rsid w:val="000F2708"/>
    <w:rsid w:val="00101B82"/>
    <w:rsid w:val="0011223C"/>
    <w:rsid w:val="00115F46"/>
    <w:rsid w:val="0011650F"/>
    <w:rsid w:val="001178A4"/>
    <w:rsid w:val="00125AB0"/>
    <w:rsid w:val="001260DC"/>
    <w:rsid w:val="00137A97"/>
    <w:rsid w:val="00144AE6"/>
    <w:rsid w:val="00154A97"/>
    <w:rsid w:val="00156AB3"/>
    <w:rsid w:val="0016601A"/>
    <w:rsid w:val="001737A6"/>
    <w:rsid w:val="001859E4"/>
    <w:rsid w:val="00190C34"/>
    <w:rsid w:val="0019349D"/>
    <w:rsid w:val="001B36E6"/>
    <w:rsid w:val="001C000C"/>
    <w:rsid w:val="001C11EE"/>
    <w:rsid w:val="001C4D2F"/>
    <w:rsid w:val="001C5E13"/>
    <w:rsid w:val="001D7DFA"/>
    <w:rsid w:val="001E3CB8"/>
    <w:rsid w:val="001F2F7B"/>
    <w:rsid w:val="001F63FA"/>
    <w:rsid w:val="00204B73"/>
    <w:rsid w:val="0021007E"/>
    <w:rsid w:val="0023066A"/>
    <w:rsid w:val="00250E95"/>
    <w:rsid w:val="00266CD7"/>
    <w:rsid w:val="00271B1D"/>
    <w:rsid w:val="00290515"/>
    <w:rsid w:val="00292697"/>
    <w:rsid w:val="00296984"/>
    <w:rsid w:val="002A1F9D"/>
    <w:rsid w:val="002A2424"/>
    <w:rsid w:val="002A451C"/>
    <w:rsid w:val="002C440F"/>
    <w:rsid w:val="002D3B9D"/>
    <w:rsid w:val="002D64B9"/>
    <w:rsid w:val="00305590"/>
    <w:rsid w:val="0034303C"/>
    <w:rsid w:val="003548F3"/>
    <w:rsid w:val="003557CB"/>
    <w:rsid w:val="00363ADA"/>
    <w:rsid w:val="0037043D"/>
    <w:rsid w:val="00373C2A"/>
    <w:rsid w:val="00376EBC"/>
    <w:rsid w:val="003842CE"/>
    <w:rsid w:val="00385E85"/>
    <w:rsid w:val="003861B4"/>
    <w:rsid w:val="00386985"/>
    <w:rsid w:val="00391CED"/>
    <w:rsid w:val="003920AC"/>
    <w:rsid w:val="00396BBE"/>
    <w:rsid w:val="00397287"/>
    <w:rsid w:val="003A0C77"/>
    <w:rsid w:val="003A758C"/>
    <w:rsid w:val="003B4954"/>
    <w:rsid w:val="003B7EFA"/>
    <w:rsid w:val="003C7EFE"/>
    <w:rsid w:val="003E06BD"/>
    <w:rsid w:val="003E588B"/>
    <w:rsid w:val="003F1E26"/>
    <w:rsid w:val="003F5DE5"/>
    <w:rsid w:val="00402ED2"/>
    <w:rsid w:val="00405EDD"/>
    <w:rsid w:val="00411E00"/>
    <w:rsid w:val="0041402A"/>
    <w:rsid w:val="00415273"/>
    <w:rsid w:val="00416CA5"/>
    <w:rsid w:val="00422DD6"/>
    <w:rsid w:val="00424474"/>
    <w:rsid w:val="00436B28"/>
    <w:rsid w:val="0044564A"/>
    <w:rsid w:val="00446BAC"/>
    <w:rsid w:val="004532F2"/>
    <w:rsid w:val="00461587"/>
    <w:rsid w:val="00463850"/>
    <w:rsid w:val="00466396"/>
    <w:rsid w:val="004742AB"/>
    <w:rsid w:val="004753BE"/>
    <w:rsid w:val="004835A1"/>
    <w:rsid w:val="00483C64"/>
    <w:rsid w:val="00485D21"/>
    <w:rsid w:val="00490687"/>
    <w:rsid w:val="00495142"/>
    <w:rsid w:val="0049676E"/>
    <w:rsid w:val="004E075F"/>
    <w:rsid w:val="004F4A3A"/>
    <w:rsid w:val="005009A9"/>
    <w:rsid w:val="0050307C"/>
    <w:rsid w:val="005050F8"/>
    <w:rsid w:val="0051254D"/>
    <w:rsid w:val="00524026"/>
    <w:rsid w:val="005440E8"/>
    <w:rsid w:val="00552ED6"/>
    <w:rsid w:val="005571D4"/>
    <w:rsid w:val="00570A94"/>
    <w:rsid w:val="00585E4A"/>
    <w:rsid w:val="005A1C5A"/>
    <w:rsid w:val="005A4A5D"/>
    <w:rsid w:val="005C6F5E"/>
    <w:rsid w:val="005D0070"/>
    <w:rsid w:val="005D2731"/>
    <w:rsid w:val="005D55B1"/>
    <w:rsid w:val="005E3EA7"/>
    <w:rsid w:val="005F05C8"/>
    <w:rsid w:val="00613401"/>
    <w:rsid w:val="00623789"/>
    <w:rsid w:val="00623944"/>
    <w:rsid w:val="006241AA"/>
    <w:rsid w:val="00626EA4"/>
    <w:rsid w:val="00635A5A"/>
    <w:rsid w:val="00640BD3"/>
    <w:rsid w:val="00643F18"/>
    <w:rsid w:val="0064799C"/>
    <w:rsid w:val="006565A1"/>
    <w:rsid w:val="006B6B46"/>
    <w:rsid w:val="006B78F6"/>
    <w:rsid w:val="006C05D5"/>
    <w:rsid w:val="006C20D4"/>
    <w:rsid w:val="006D144D"/>
    <w:rsid w:val="006D2A1F"/>
    <w:rsid w:val="006D5DB7"/>
    <w:rsid w:val="006F7FF2"/>
    <w:rsid w:val="00701EEE"/>
    <w:rsid w:val="00707BE8"/>
    <w:rsid w:val="0071313C"/>
    <w:rsid w:val="00716B91"/>
    <w:rsid w:val="00736D88"/>
    <w:rsid w:val="0073709A"/>
    <w:rsid w:val="00737EDE"/>
    <w:rsid w:val="00747B93"/>
    <w:rsid w:val="00775CC4"/>
    <w:rsid w:val="0077773A"/>
    <w:rsid w:val="007877AA"/>
    <w:rsid w:val="007A2070"/>
    <w:rsid w:val="007A3F56"/>
    <w:rsid w:val="007A76F0"/>
    <w:rsid w:val="007A7C14"/>
    <w:rsid w:val="007B2BEC"/>
    <w:rsid w:val="007B46F0"/>
    <w:rsid w:val="007B5D87"/>
    <w:rsid w:val="007D3F48"/>
    <w:rsid w:val="007D5FBC"/>
    <w:rsid w:val="007E5AF0"/>
    <w:rsid w:val="007F36F5"/>
    <w:rsid w:val="00820B48"/>
    <w:rsid w:val="008217DD"/>
    <w:rsid w:val="00824C97"/>
    <w:rsid w:val="00826770"/>
    <w:rsid w:val="008352C9"/>
    <w:rsid w:val="008377E6"/>
    <w:rsid w:val="0086333B"/>
    <w:rsid w:val="008760EB"/>
    <w:rsid w:val="008778D7"/>
    <w:rsid w:val="00886640"/>
    <w:rsid w:val="00887A91"/>
    <w:rsid w:val="00892A1D"/>
    <w:rsid w:val="008A098A"/>
    <w:rsid w:val="008B28CE"/>
    <w:rsid w:val="008B5C62"/>
    <w:rsid w:val="008C2600"/>
    <w:rsid w:val="008D0696"/>
    <w:rsid w:val="008D5A7D"/>
    <w:rsid w:val="008E5C25"/>
    <w:rsid w:val="00906F1B"/>
    <w:rsid w:val="009145A2"/>
    <w:rsid w:val="009356FA"/>
    <w:rsid w:val="00972AD1"/>
    <w:rsid w:val="00982636"/>
    <w:rsid w:val="00993AEE"/>
    <w:rsid w:val="009A56D3"/>
    <w:rsid w:val="009A5886"/>
    <w:rsid w:val="009A61BD"/>
    <w:rsid w:val="009C52C5"/>
    <w:rsid w:val="009D4973"/>
    <w:rsid w:val="009D7E1C"/>
    <w:rsid w:val="009E210F"/>
    <w:rsid w:val="009E6DA5"/>
    <w:rsid w:val="009F554F"/>
    <w:rsid w:val="00A07532"/>
    <w:rsid w:val="00A207C5"/>
    <w:rsid w:val="00A25C72"/>
    <w:rsid w:val="00A3043D"/>
    <w:rsid w:val="00A47246"/>
    <w:rsid w:val="00A52905"/>
    <w:rsid w:val="00A64054"/>
    <w:rsid w:val="00A643EE"/>
    <w:rsid w:val="00A71480"/>
    <w:rsid w:val="00A73C42"/>
    <w:rsid w:val="00A8036E"/>
    <w:rsid w:val="00A806C4"/>
    <w:rsid w:val="00A93907"/>
    <w:rsid w:val="00AA00FE"/>
    <w:rsid w:val="00AA01C4"/>
    <w:rsid w:val="00AA60ED"/>
    <w:rsid w:val="00AE2C8B"/>
    <w:rsid w:val="00AE53A2"/>
    <w:rsid w:val="00AE5700"/>
    <w:rsid w:val="00AF5596"/>
    <w:rsid w:val="00B0313A"/>
    <w:rsid w:val="00B034F2"/>
    <w:rsid w:val="00B0490D"/>
    <w:rsid w:val="00B076B0"/>
    <w:rsid w:val="00B229BB"/>
    <w:rsid w:val="00B26FAB"/>
    <w:rsid w:val="00B32BD7"/>
    <w:rsid w:val="00B36C5D"/>
    <w:rsid w:val="00B40439"/>
    <w:rsid w:val="00B40F60"/>
    <w:rsid w:val="00B44A56"/>
    <w:rsid w:val="00B46609"/>
    <w:rsid w:val="00B51E3B"/>
    <w:rsid w:val="00B54B90"/>
    <w:rsid w:val="00B741CF"/>
    <w:rsid w:val="00B95671"/>
    <w:rsid w:val="00B9582E"/>
    <w:rsid w:val="00B974CE"/>
    <w:rsid w:val="00BA5455"/>
    <w:rsid w:val="00BA5761"/>
    <w:rsid w:val="00BD1DD3"/>
    <w:rsid w:val="00BD407F"/>
    <w:rsid w:val="00C267E9"/>
    <w:rsid w:val="00C27876"/>
    <w:rsid w:val="00C40FFE"/>
    <w:rsid w:val="00C4456B"/>
    <w:rsid w:val="00C47F4A"/>
    <w:rsid w:val="00C53FC7"/>
    <w:rsid w:val="00C56511"/>
    <w:rsid w:val="00C577CE"/>
    <w:rsid w:val="00C61A3D"/>
    <w:rsid w:val="00C64E37"/>
    <w:rsid w:val="00C76680"/>
    <w:rsid w:val="00C90699"/>
    <w:rsid w:val="00CA299B"/>
    <w:rsid w:val="00CB6387"/>
    <w:rsid w:val="00CC3142"/>
    <w:rsid w:val="00CC4B74"/>
    <w:rsid w:val="00CD4AED"/>
    <w:rsid w:val="00CD4C64"/>
    <w:rsid w:val="00CE767E"/>
    <w:rsid w:val="00D00F9B"/>
    <w:rsid w:val="00D07A8E"/>
    <w:rsid w:val="00D32849"/>
    <w:rsid w:val="00D35070"/>
    <w:rsid w:val="00D368BF"/>
    <w:rsid w:val="00D37A6A"/>
    <w:rsid w:val="00D40CFC"/>
    <w:rsid w:val="00D51995"/>
    <w:rsid w:val="00D536DD"/>
    <w:rsid w:val="00D61D2D"/>
    <w:rsid w:val="00D82B43"/>
    <w:rsid w:val="00DA07DD"/>
    <w:rsid w:val="00DA4631"/>
    <w:rsid w:val="00DA5BDC"/>
    <w:rsid w:val="00DA76BC"/>
    <w:rsid w:val="00DB2D5C"/>
    <w:rsid w:val="00DB31E9"/>
    <w:rsid w:val="00DB3D57"/>
    <w:rsid w:val="00DB5F91"/>
    <w:rsid w:val="00DB6EF6"/>
    <w:rsid w:val="00DC5CCA"/>
    <w:rsid w:val="00DD2C46"/>
    <w:rsid w:val="00DD6F75"/>
    <w:rsid w:val="00DD7ADF"/>
    <w:rsid w:val="00E01E82"/>
    <w:rsid w:val="00E15CC3"/>
    <w:rsid w:val="00E365A5"/>
    <w:rsid w:val="00E41521"/>
    <w:rsid w:val="00E44605"/>
    <w:rsid w:val="00E52F3E"/>
    <w:rsid w:val="00E545E3"/>
    <w:rsid w:val="00E62C91"/>
    <w:rsid w:val="00E63498"/>
    <w:rsid w:val="00E646DA"/>
    <w:rsid w:val="00E81AC0"/>
    <w:rsid w:val="00E91B0E"/>
    <w:rsid w:val="00EA1178"/>
    <w:rsid w:val="00EA465E"/>
    <w:rsid w:val="00EB3895"/>
    <w:rsid w:val="00EC3F3C"/>
    <w:rsid w:val="00ED0481"/>
    <w:rsid w:val="00EE4118"/>
    <w:rsid w:val="00EF600C"/>
    <w:rsid w:val="00F03F2D"/>
    <w:rsid w:val="00F101BF"/>
    <w:rsid w:val="00F33F00"/>
    <w:rsid w:val="00F40C81"/>
    <w:rsid w:val="00F53290"/>
    <w:rsid w:val="00F872AE"/>
    <w:rsid w:val="00F900B9"/>
    <w:rsid w:val="00F956EE"/>
    <w:rsid w:val="00F95AF3"/>
    <w:rsid w:val="00FA1FBE"/>
    <w:rsid w:val="00FA412F"/>
    <w:rsid w:val="00FA53DB"/>
    <w:rsid w:val="00FC503E"/>
    <w:rsid w:val="00FF2277"/>
    <w:rsid w:val="00FF484A"/>
    <w:rsid w:val="00FF61A9"/>
    <w:rsid w:val="5BF32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D7325F"/>
  <w15:docId w15:val="{075A7E34-151C-48FF-AEFC-567EECDF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Bullet">
    <w:name w:val="List Bullet"/>
    <w:basedOn w:val="Normal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6;&#1083;&#1100;&#1075;&#1072;&#1095;&#1082;&#1072;\Downloads\12_100229_1_185826\&#1060;&#1086;&#1088;&#1084;&#1099;%20&#1076;&#1083;&#1103;%20&#1089;&#1090;&#1091;&#1076;&#1077;&#1085;&#1090;&#1086;&#1074;\02_&#1058;&#1077;&#1093;&#1085;&#1080;&#1095;&#1077;&#1089;&#1082;&#1086;&#1077;%20&#1079;&#1072;&#1076;&#1072;&#1085;&#1080;&#1077;\&#1058;&#1047;%20&#1087;&#1088;&#1086;&#1077;&#1082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42698-9608-4280-AED4-140A64D40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ТЗ проект.dotx</Template>
  <TotalTime>63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Olga Shatilova</dc:creator>
  <cp:lastModifiedBy>Николай Химич</cp:lastModifiedBy>
  <cp:revision>27</cp:revision>
  <dcterms:created xsi:type="dcterms:W3CDTF">2024-11-07T13:49:00Z</dcterms:created>
  <dcterms:modified xsi:type="dcterms:W3CDTF">2025-03-31T19:33:00Z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38D5F8D1FF604D5DB9229DA34F7A6A32_11</vt:lpwstr>
  </property>
  <property fmtid="{D5CDD505-2E9C-101B-9397-08002B2CF9AE}" pid="3" name="KSOProductBuildVer">
    <vt:lpwstr>1049-12.2.0.18607</vt:lpwstr>
  </property>
</Properties>
</file>